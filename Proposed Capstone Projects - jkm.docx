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B298B" w14:textId="77777777" w:rsidR="00107534" w:rsidRDefault="00B82DDB" w:rsidP="001B21CA">
      <w:pPr>
        <w:pStyle w:val="Heading1"/>
        <w:spacing w:after="600"/>
      </w:pPr>
      <w:r>
        <w:t>Proposed Capstone Projects</w:t>
      </w:r>
    </w:p>
    <w:p w14:paraId="05C5A4DF" w14:textId="77777777" w:rsidR="00107534" w:rsidRDefault="00B82DDB" w:rsidP="00B82DDB">
      <w:pPr>
        <w:pStyle w:val="Heading2"/>
      </w:pPr>
      <w:r>
        <w:t>Customized Portfolio Analysis</w:t>
      </w:r>
    </w:p>
    <w:p w14:paraId="0A52BDA8" w14:textId="77777777" w:rsidR="00107534" w:rsidRDefault="00A67772" w:rsidP="00A67772">
      <w:pPr>
        <w:pStyle w:val="BlockText"/>
      </w:pPr>
      <w:r>
        <w:t>Background</w:t>
      </w:r>
    </w:p>
    <w:p w14:paraId="234283D1" w14:textId="77777777" w:rsidR="00107534" w:rsidRDefault="00214F5D" w:rsidP="00967265">
      <w:r>
        <w:t xml:space="preserve">Client has </w:t>
      </w:r>
      <w:r w:rsidR="00A67772">
        <w:t xml:space="preserve">investments in </w:t>
      </w:r>
      <w:r>
        <w:t>around 200 holdings, or positions, in an individualized and dynamic portfolio</w:t>
      </w:r>
      <w:r w:rsidR="00967265">
        <w:t xml:space="preserve"> of stocks and ETFs of stock and bonds</w:t>
      </w:r>
      <w:r>
        <w:t>, primarily characterized by a diversified growth strategy, with a smattering of other positions characterized by other strategies, suc</w:t>
      </w:r>
      <w:r w:rsidR="00A67772">
        <w:t xml:space="preserve">h as hedging and tax-advantageous, </w:t>
      </w:r>
      <w:r>
        <w:t>as well as positions allocated to income strategies that will be opportunistically</w:t>
      </w:r>
      <w:r w:rsidR="00967265">
        <w:t xml:space="preserve"> grown over time. </w:t>
      </w:r>
      <w:r w:rsidR="00A67772">
        <w:t xml:space="preserve"> Client categorizes the positions by their own strategies, including each of the diversified growth positions in categories of secular (long-term – 5-10 year) growth themes, such as Big Data, or Internet of Things.</w:t>
      </w:r>
      <w:r w:rsidR="00967265">
        <w:t xml:space="preserve">  </w:t>
      </w:r>
    </w:p>
    <w:p w14:paraId="49C79BBA" w14:textId="77777777" w:rsidR="00A67772" w:rsidRDefault="00A67772" w:rsidP="00A67772">
      <w:pPr>
        <w:pStyle w:val="BlockText"/>
      </w:pPr>
      <w:r>
        <w:t>Stakeholder Requirements</w:t>
      </w:r>
    </w:p>
    <w:p w14:paraId="09AE0E42" w14:textId="4C63EE42" w:rsidR="00214F5D" w:rsidRDefault="00A67772" w:rsidP="00C97AA6">
      <w:r>
        <w:t>Clie</w:t>
      </w:r>
      <w:r w:rsidR="00967265">
        <w:t xml:space="preserve">nt requires </w:t>
      </w:r>
      <w:r>
        <w:t xml:space="preserve">better insight into </w:t>
      </w:r>
      <w:r w:rsidR="00967265">
        <w:t>their</w:t>
      </w:r>
      <w:r>
        <w:t xml:space="preserve"> holdings and self-defined categories, such as exposure to each of the</w:t>
      </w:r>
      <w:r w:rsidR="00F52E9A">
        <w:t xml:space="preserve">ir own categories.  The investment community categorizes </w:t>
      </w:r>
      <w:r>
        <w:t>stock</w:t>
      </w:r>
      <w:r w:rsidR="00F52E9A">
        <w:t xml:space="preserve">s in standardized fashion, by Sector </w:t>
      </w:r>
      <w:r w:rsidR="00D252F6">
        <w:t>(such as Technology</w:t>
      </w:r>
      <w:r w:rsidR="00C97AA6">
        <w:t>,</w:t>
      </w:r>
      <w:r w:rsidR="00D252F6">
        <w:t xml:space="preserve"> or Healthcare) </w:t>
      </w:r>
      <w:r w:rsidR="00F52E9A">
        <w:t>and Industry</w:t>
      </w:r>
      <w:r w:rsidR="00D252F6">
        <w:t xml:space="preserve"> (such as </w:t>
      </w:r>
      <w:r w:rsidR="00C97AA6">
        <w:t>“</w:t>
      </w:r>
      <w:r w:rsidR="00D252F6">
        <w:t xml:space="preserve">Computers, Phones &amp; Household </w:t>
      </w:r>
      <w:r w:rsidR="00C97AA6">
        <w:t>Electronics”, or “Biotechnology &amp; Medical Research”)</w:t>
      </w:r>
      <w:r w:rsidR="00F52E9A">
        <w:t xml:space="preserve">, but don’t drill down further.  Furthermore, these </w:t>
      </w:r>
      <w:r w:rsidR="00C97AA6">
        <w:t>Sector</w:t>
      </w:r>
      <w:r w:rsidR="00F52E9A">
        <w:t xml:space="preserve"> and Industry classifications </w:t>
      </w:r>
      <w:r w:rsidR="007F0A04">
        <w:t>do not represent my clients “angle” or the secular theme that the client needs to re-evaluate over time.</w:t>
      </w:r>
    </w:p>
    <w:p w14:paraId="3EDA9ACB" w14:textId="77777777" w:rsidR="009D2187" w:rsidRPr="00DD663C" w:rsidRDefault="009D2187" w:rsidP="009D2187">
      <w:pPr>
        <w:shd w:val="clear" w:color="auto" w:fill="FFFFFF"/>
        <w:rPr>
          <w:rFonts w:ascii="OpenSans" w:hAnsi="OpenSans"/>
          <w:color w:val="auto"/>
          <w:lang w:eastAsia="zh-CN"/>
        </w:rPr>
      </w:pPr>
    </w:p>
    <w:p w14:paraId="672E5ADD" w14:textId="1E7BCF4C" w:rsidR="009D2187" w:rsidRDefault="009D2187" w:rsidP="009D2187">
      <w:pPr>
        <w:pStyle w:val="ListParagraph"/>
        <w:numPr>
          <w:ilvl w:val="0"/>
          <w:numId w:val="8"/>
        </w:numPr>
        <w:shd w:val="clear" w:color="auto" w:fill="FFFFFF"/>
      </w:pPr>
      <w:r w:rsidRPr="009D2187">
        <w:t xml:space="preserve">What is the problem you want to solve? </w:t>
      </w:r>
    </w:p>
    <w:p w14:paraId="0ECC5D45" w14:textId="77777777" w:rsidR="009D2187" w:rsidRPr="009D2187" w:rsidRDefault="009D2187" w:rsidP="009D2187">
      <w:pPr>
        <w:pStyle w:val="ListParagraph"/>
        <w:shd w:val="clear" w:color="auto" w:fill="FFFFFF"/>
      </w:pPr>
    </w:p>
    <w:p w14:paraId="4324376B" w14:textId="77777777" w:rsidR="00DD663C" w:rsidRPr="00DD663C" w:rsidRDefault="00DD663C" w:rsidP="009D2187">
      <w:pPr>
        <w:pStyle w:val="ListParagraph"/>
        <w:numPr>
          <w:ilvl w:val="1"/>
          <w:numId w:val="8"/>
        </w:numPr>
        <w:shd w:val="clear" w:color="auto" w:fill="FFFFFF"/>
      </w:pPr>
      <w:r>
        <w:t xml:space="preserve">Client requires daily data acquisition of their portfolio positions </w:t>
      </w:r>
    </w:p>
    <w:p w14:paraId="4456DE26" w14:textId="1F65F414" w:rsidR="00DD663C" w:rsidRPr="00DD663C" w:rsidRDefault="00DD663C" w:rsidP="009D2187">
      <w:pPr>
        <w:pStyle w:val="ListParagraph"/>
        <w:numPr>
          <w:ilvl w:val="1"/>
          <w:numId w:val="8"/>
        </w:numPr>
        <w:shd w:val="clear" w:color="auto" w:fill="FFFFFF"/>
      </w:pPr>
      <w:r w:rsidRPr="00DD663C">
        <w:lastRenderedPageBreak/>
        <w:t>Pair the portfolio holdings with categorizations from another list</w:t>
      </w:r>
    </w:p>
    <w:p w14:paraId="53953D85" w14:textId="0A543CD2" w:rsidR="00DD663C" w:rsidRDefault="00DD663C" w:rsidP="009D2187">
      <w:pPr>
        <w:pStyle w:val="ListParagraph"/>
        <w:numPr>
          <w:ilvl w:val="1"/>
          <w:numId w:val="8"/>
        </w:numPr>
        <w:shd w:val="clear" w:color="auto" w:fill="FFFFFF"/>
      </w:pPr>
      <w:r w:rsidRPr="00DD663C">
        <w:t>Display percentage allocati</w:t>
      </w:r>
      <w:r>
        <w:t>ons according to the</w:t>
      </w:r>
      <w:r w:rsidR="009D2187">
        <w:t>se customized</w:t>
      </w:r>
      <w:r>
        <w:t xml:space="preserve"> categories</w:t>
      </w:r>
    </w:p>
    <w:p w14:paraId="075A523A" w14:textId="77777777" w:rsidR="007F0A04" w:rsidRPr="009D2187" w:rsidRDefault="007F0A04" w:rsidP="009D2187">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will your client DO or DECIDE based on your analysis that they wouldn’t have </w:t>
      </w:r>
    </w:p>
    <w:p w14:paraId="2F1128A1" w14:textId="77777777" w:rsidR="007F0A04" w:rsidRDefault="007F0A04" w:rsidP="009D2187">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otherwise? </w:t>
      </w:r>
    </w:p>
    <w:p w14:paraId="5B625A48" w14:textId="77777777" w:rsidR="009D2187" w:rsidRDefault="009D2187" w:rsidP="009D2187">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6E0255E9" w14:textId="5122DE8E" w:rsidR="009D2187" w:rsidRDefault="009D2187" w:rsidP="009D2187">
      <w:pPr>
        <w:pStyle w:val="NormalWeb"/>
        <w:shd w:val="clear" w:color="auto" w:fill="FFFFFF"/>
        <w:spacing w:before="0" w:beforeAutospacing="0" w:after="0" w:afterAutospacing="0"/>
        <w:rPr>
          <w:rFonts w:asciiTheme="minorHAnsi" w:hAnsiTheme="minorHAnsi" w:cstheme="minorBidi"/>
          <w:color w:val="2A2A2A" w:themeColor="text2"/>
          <w:sz w:val="22"/>
          <w:szCs w:val="22"/>
          <w:lang w:eastAsia="ja-JP"/>
        </w:rPr>
      </w:pPr>
      <w:r>
        <w:rPr>
          <w:rFonts w:asciiTheme="minorHAnsi" w:hAnsiTheme="minorHAnsi" w:cstheme="minorBidi"/>
          <w:color w:val="2A2A2A" w:themeColor="text2"/>
          <w:sz w:val="22"/>
          <w:szCs w:val="22"/>
          <w:lang w:eastAsia="ja-JP"/>
        </w:rPr>
        <w:tab/>
      </w:r>
      <w:r>
        <w:rPr>
          <w:rFonts w:asciiTheme="minorHAnsi" w:hAnsiTheme="minorHAnsi" w:cstheme="minorBidi"/>
          <w:color w:val="2A2A2A" w:themeColor="text2"/>
          <w:sz w:val="22"/>
          <w:szCs w:val="22"/>
          <w:lang w:eastAsia="ja-JP"/>
        </w:rPr>
        <w:tab/>
        <w:t>Client is an individual investor who will use daily updates to monitor performance of each of the positions to continually re-evaluate positions, risks, and buy/sell decisions.</w:t>
      </w:r>
    </w:p>
    <w:p w14:paraId="4E883B93" w14:textId="77777777" w:rsidR="009D2187" w:rsidRPr="009D2187" w:rsidRDefault="009D2187" w:rsidP="009D2187">
      <w:pPr>
        <w:pStyle w:val="NormalWeb"/>
        <w:shd w:val="clear" w:color="auto" w:fill="FFFFFF"/>
        <w:spacing w:before="0" w:beforeAutospacing="0" w:after="0" w:afterAutospacing="0"/>
        <w:rPr>
          <w:rFonts w:asciiTheme="minorHAnsi" w:hAnsiTheme="minorHAnsi" w:cstheme="minorBidi"/>
          <w:color w:val="2A2A2A" w:themeColor="text2"/>
          <w:sz w:val="22"/>
          <w:szCs w:val="22"/>
          <w:lang w:eastAsia="ja-JP"/>
        </w:rPr>
      </w:pPr>
    </w:p>
    <w:p w14:paraId="099EB715" w14:textId="486048C3" w:rsidR="009D2187" w:rsidRDefault="007F0A04" w:rsidP="009D2187">
      <w:pPr>
        <w:pStyle w:val="NormalWeb"/>
        <w:numPr>
          <w:ilvl w:val="0"/>
          <w:numId w:val="8"/>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What data are you going to use for this? How will you acquire this data? </w:t>
      </w:r>
    </w:p>
    <w:p w14:paraId="30D43788" w14:textId="77777777" w:rsidR="009D2187" w:rsidRPr="009D2187" w:rsidRDefault="009D2187" w:rsidP="009D2187">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3CD8EA92" w14:textId="0B7454FE" w:rsidR="009D2187" w:rsidRPr="009D2187" w:rsidRDefault="009D2187" w:rsidP="009D2187">
      <w:pPr>
        <w:pStyle w:val="ListParagraph"/>
        <w:numPr>
          <w:ilvl w:val="1"/>
          <w:numId w:val="8"/>
        </w:numPr>
        <w:shd w:val="clear" w:color="auto" w:fill="FFFFFF"/>
      </w:pPr>
      <w:r w:rsidRPr="009D2187">
        <w:t>Daily downloads of client</w:t>
      </w:r>
      <w:r>
        <w:t>’</w:t>
      </w:r>
      <w:r w:rsidRPr="009D2187">
        <w:t xml:space="preserve">s </w:t>
      </w:r>
      <w:r w:rsidRPr="009D2187">
        <w:rPr>
          <w:rFonts w:hint="eastAsia"/>
        </w:rPr>
        <w:t>portfolio</w:t>
      </w:r>
      <w:r w:rsidRPr="009D2187">
        <w:t xml:space="preserve"> from their brokerage account</w:t>
      </w:r>
      <w:r w:rsidR="007B1BE8">
        <w:t xml:space="preserve"> </w:t>
      </w:r>
      <w:r w:rsidR="00553C19">
        <w:t xml:space="preserve">   </w:t>
      </w:r>
      <w:r w:rsidR="007B1BE8">
        <w:t>- (private)</w:t>
      </w:r>
    </w:p>
    <w:p w14:paraId="68B5090F" w14:textId="08ED3EB0" w:rsidR="007B1BE8" w:rsidRPr="009D2187" w:rsidRDefault="009D2187" w:rsidP="007B1BE8">
      <w:pPr>
        <w:pStyle w:val="ListParagraph"/>
        <w:numPr>
          <w:ilvl w:val="1"/>
          <w:numId w:val="8"/>
        </w:numPr>
        <w:shd w:val="clear" w:color="auto" w:fill="FFFFFF"/>
      </w:pPr>
      <w:r w:rsidRPr="009D2187">
        <w:t>Current updates of client</w:t>
      </w:r>
      <w:r>
        <w:t>’</w:t>
      </w:r>
      <w:r w:rsidRPr="009D2187">
        <w:t>s custom categorization</w:t>
      </w:r>
      <w:r>
        <w:t xml:space="preserve"> file</w:t>
      </w:r>
      <w:r w:rsidR="007B1BE8">
        <w:t xml:space="preserve"> </w:t>
      </w:r>
      <w:r w:rsidR="007B1BE8">
        <w:tab/>
      </w:r>
      <w:r w:rsidR="007B1BE8">
        <w:tab/>
      </w:r>
      <w:r w:rsidR="00553C19">
        <w:t xml:space="preserve">  </w:t>
      </w:r>
      <w:bookmarkStart w:id="0" w:name="_GoBack"/>
      <w:bookmarkEnd w:id="0"/>
      <w:r w:rsidR="007B1BE8">
        <w:t>- (private)</w:t>
      </w:r>
    </w:p>
    <w:p w14:paraId="1067ED92" w14:textId="6AF7EF75" w:rsidR="009D2187" w:rsidRDefault="009D2187" w:rsidP="00C16D5E">
      <w:pPr>
        <w:pStyle w:val="ListParagraph"/>
        <w:numPr>
          <w:ilvl w:val="1"/>
          <w:numId w:val="8"/>
        </w:numPr>
        <w:shd w:val="clear" w:color="auto" w:fill="FFFFFF"/>
      </w:pPr>
      <w:r w:rsidRPr="009D2187">
        <w:t xml:space="preserve">Historical </w:t>
      </w:r>
      <w:r>
        <w:t xml:space="preserve">daily </w:t>
      </w:r>
      <w:r w:rsidR="00A3262D">
        <w:t xml:space="preserve">end-of-day </w:t>
      </w:r>
      <w:r w:rsidRPr="009D2187">
        <w:t xml:space="preserve">price data </w:t>
      </w:r>
      <w:r w:rsidR="00A3262D">
        <w:t xml:space="preserve">from </w:t>
      </w:r>
      <w:proofErr w:type="spellStart"/>
      <w:r w:rsidR="00A3262D">
        <w:t>Quandl</w:t>
      </w:r>
      <w:proofErr w:type="spellEnd"/>
      <w:r w:rsidR="007B1BE8">
        <w:t>:</w:t>
      </w:r>
    </w:p>
    <w:p w14:paraId="3F59A8F3" w14:textId="71700A1B" w:rsidR="007B1BE8" w:rsidRDefault="007B1BE8" w:rsidP="007B1BE8">
      <w:pPr>
        <w:pStyle w:val="ListParagraph"/>
        <w:shd w:val="clear" w:color="auto" w:fill="FFFFFF"/>
        <w:ind w:left="2160"/>
      </w:pPr>
      <w:r>
        <w:fldChar w:fldCharType="begin"/>
      </w:r>
      <w:r>
        <w:instrText xml:space="preserve"> HYPERLINK "</w:instrText>
      </w:r>
      <w:r w:rsidRPr="007B1BE8">
        <w:instrText>https://www.quandl.com/data/EOD-End-of-Day-US-Stock-Prices</w:instrText>
      </w:r>
      <w:r>
        <w:instrText xml:space="preserve">" </w:instrText>
      </w:r>
      <w:r>
        <w:fldChar w:fldCharType="separate"/>
      </w:r>
      <w:r w:rsidRPr="008B2AFF">
        <w:rPr>
          <w:rStyle w:val="Hyperlink"/>
        </w:rPr>
        <w:t>https://www.quandl.com/data/EOD-End-of-Day-US-Stock-Prices</w:t>
      </w:r>
      <w:r>
        <w:fldChar w:fldCharType="end"/>
      </w:r>
    </w:p>
    <w:p w14:paraId="0D571B21" w14:textId="77777777" w:rsidR="00C16D5E" w:rsidRPr="00C16D5E" w:rsidRDefault="00C16D5E" w:rsidP="00C16D5E">
      <w:pPr>
        <w:pStyle w:val="ListParagraph"/>
        <w:shd w:val="clear" w:color="auto" w:fill="FFFFFF"/>
        <w:ind w:left="1440"/>
      </w:pPr>
    </w:p>
    <w:p w14:paraId="16B7C452" w14:textId="34E1B16D" w:rsidR="007F0A04" w:rsidRDefault="007F0A04" w:rsidP="005710C8">
      <w:pPr>
        <w:pStyle w:val="NormalWeb"/>
        <w:numPr>
          <w:ilvl w:val="0"/>
          <w:numId w:val="8"/>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In brief, outline your approach to solving this problem (knowing that this might </w:t>
      </w:r>
      <w:r w:rsidRPr="005710C8">
        <w:rPr>
          <w:rFonts w:asciiTheme="minorHAnsi" w:hAnsiTheme="minorHAnsi" w:cstheme="minorBidi"/>
          <w:color w:val="2A2A2A" w:themeColor="text2"/>
          <w:sz w:val="22"/>
          <w:szCs w:val="22"/>
          <w:lang w:eastAsia="ja-JP"/>
        </w:rPr>
        <w:t xml:space="preserve">change later). </w:t>
      </w:r>
    </w:p>
    <w:p w14:paraId="2F7601C2" w14:textId="77777777" w:rsidR="005710C8" w:rsidRPr="005710C8" w:rsidRDefault="005710C8" w:rsidP="005710C8">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0C581654" w14:textId="20E5854A" w:rsidR="005710C8" w:rsidRPr="00DD663C" w:rsidRDefault="005710C8" w:rsidP="005710C8">
      <w:pPr>
        <w:pStyle w:val="ListParagraph"/>
        <w:numPr>
          <w:ilvl w:val="1"/>
          <w:numId w:val="8"/>
        </w:numPr>
        <w:shd w:val="clear" w:color="auto" w:fill="FFFFFF"/>
      </w:pPr>
      <w:r>
        <w:t>Daily data acquisition of their portfolio positions and historical price data</w:t>
      </w:r>
    </w:p>
    <w:p w14:paraId="2F9208F6" w14:textId="588FD4DA" w:rsidR="005710C8" w:rsidRPr="00DD663C" w:rsidRDefault="005710C8" w:rsidP="005710C8">
      <w:pPr>
        <w:pStyle w:val="ListParagraph"/>
        <w:numPr>
          <w:ilvl w:val="1"/>
          <w:numId w:val="8"/>
        </w:numPr>
        <w:shd w:val="clear" w:color="auto" w:fill="FFFFFF"/>
      </w:pPr>
      <w:r w:rsidRPr="00DD663C">
        <w:t xml:space="preserve">Pair the portfolio holdings with categorizations from </w:t>
      </w:r>
      <w:r>
        <w:t>customer’s customization</w:t>
      </w:r>
      <w:r w:rsidRPr="00DD663C">
        <w:t xml:space="preserve"> list</w:t>
      </w:r>
    </w:p>
    <w:p w14:paraId="5868E3E4" w14:textId="77777777" w:rsidR="005710C8" w:rsidRDefault="005710C8" w:rsidP="005710C8">
      <w:pPr>
        <w:pStyle w:val="ListParagraph"/>
        <w:numPr>
          <w:ilvl w:val="1"/>
          <w:numId w:val="8"/>
        </w:numPr>
        <w:shd w:val="clear" w:color="auto" w:fill="FFFFFF"/>
      </w:pPr>
      <w:r w:rsidRPr="00DD663C">
        <w:t>Display percentage allocati</w:t>
      </w:r>
      <w:r>
        <w:t>ons according to these customized categories</w:t>
      </w:r>
    </w:p>
    <w:p w14:paraId="4DB6EA35" w14:textId="79CC1F17" w:rsidR="005710C8" w:rsidRDefault="005710C8" w:rsidP="005710C8">
      <w:pPr>
        <w:pStyle w:val="ListParagraph"/>
        <w:numPr>
          <w:ilvl w:val="1"/>
          <w:numId w:val="8"/>
        </w:numPr>
        <w:shd w:val="clear" w:color="auto" w:fill="FFFFFF"/>
      </w:pPr>
      <w:r>
        <w:t>Display individual positions and their performance against time, relative to each other</w:t>
      </w:r>
    </w:p>
    <w:p w14:paraId="32D31B86" w14:textId="77777777" w:rsidR="005710C8" w:rsidRPr="005710C8" w:rsidRDefault="005710C8" w:rsidP="005710C8">
      <w:pPr>
        <w:pStyle w:val="ListParagraph"/>
        <w:shd w:val="clear" w:color="auto" w:fill="FFFFFF"/>
        <w:ind w:left="1440"/>
      </w:pPr>
    </w:p>
    <w:p w14:paraId="660C3701" w14:textId="7AF4E852" w:rsidR="007F0A04" w:rsidRDefault="007F0A04" w:rsidP="005710C8">
      <w:pPr>
        <w:pStyle w:val="NormalWeb"/>
        <w:numPr>
          <w:ilvl w:val="0"/>
          <w:numId w:val="8"/>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5710C8">
        <w:rPr>
          <w:rFonts w:asciiTheme="minorHAnsi" w:hAnsiTheme="minorHAnsi" w:cstheme="minorBidi"/>
          <w:color w:val="2A2A2A" w:themeColor="text2"/>
          <w:sz w:val="22"/>
          <w:szCs w:val="22"/>
          <w:lang w:eastAsia="ja-JP"/>
        </w:rPr>
        <w:t xml:space="preserve">What are your deliverables? </w:t>
      </w:r>
      <w:r w:rsidR="005710C8">
        <w:rPr>
          <w:rFonts w:asciiTheme="minorHAnsi" w:hAnsiTheme="minorHAnsi" w:cstheme="minorBidi"/>
          <w:color w:val="2A2A2A" w:themeColor="text2"/>
          <w:sz w:val="22"/>
          <w:szCs w:val="22"/>
          <w:lang w:eastAsia="ja-JP"/>
        </w:rPr>
        <w:t xml:space="preserve"> </w:t>
      </w:r>
      <w:r w:rsidRPr="005710C8">
        <w:rPr>
          <w:rFonts w:asciiTheme="minorHAnsi" w:hAnsiTheme="minorHAnsi" w:cstheme="minorBidi"/>
          <w:color w:val="2A2A2A" w:themeColor="text2"/>
          <w:sz w:val="22"/>
          <w:szCs w:val="22"/>
          <w:lang w:eastAsia="ja-JP"/>
        </w:rPr>
        <w:t xml:space="preserve">Typically, this would include code, along with a paper and/or a slide deck. </w:t>
      </w:r>
    </w:p>
    <w:p w14:paraId="2081790B" w14:textId="77777777" w:rsidR="005710C8" w:rsidRDefault="005710C8" w:rsidP="005710C8">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220D5A2A" w14:textId="356A2BEB" w:rsidR="005710C8" w:rsidRDefault="005710C8" w:rsidP="00271F0E">
      <w:pPr>
        <w:pStyle w:val="ListParagraph"/>
        <w:numPr>
          <w:ilvl w:val="1"/>
          <w:numId w:val="8"/>
        </w:numPr>
        <w:shd w:val="clear" w:color="auto" w:fill="FFFFFF"/>
      </w:pPr>
      <w:r>
        <w:t>Code</w:t>
      </w:r>
    </w:p>
    <w:p w14:paraId="41FA2BAC" w14:textId="01C0F878" w:rsidR="005710C8" w:rsidRDefault="005710C8" w:rsidP="005710C8">
      <w:pPr>
        <w:pStyle w:val="NormalWeb"/>
        <w:numPr>
          <w:ilvl w:val="1"/>
          <w:numId w:val="8"/>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Pr>
          <w:rFonts w:asciiTheme="minorHAnsi" w:hAnsiTheme="minorHAnsi" w:cstheme="minorBidi"/>
          <w:color w:val="2A2A2A" w:themeColor="text2"/>
          <w:sz w:val="22"/>
          <w:szCs w:val="22"/>
          <w:lang w:eastAsia="ja-JP"/>
        </w:rPr>
        <w:t>Slide deck containing the dashboard displaying:</w:t>
      </w:r>
    </w:p>
    <w:p w14:paraId="12F62905" w14:textId="2CD5E515" w:rsidR="005710C8" w:rsidRDefault="005710C8" w:rsidP="00271F0E">
      <w:pPr>
        <w:pStyle w:val="ListParagraph"/>
        <w:numPr>
          <w:ilvl w:val="3"/>
          <w:numId w:val="8"/>
        </w:numPr>
        <w:shd w:val="clear" w:color="auto" w:fill="FFFFFF"/>
        <w:ind w:left="1800"/>
      </w:pPr>
      <w:r>
        <w:t xml:space="preserve">Pie chart of </w:t>
      </w:r>
      <w:r w:rsidR="001B21CA">
        <w:t xml:space="preserve">percentage </w:t>
      </w:r>
      <w:r>
        <w:t>allocation, by the customized categories</w:t>
      </w:r>
    </w:p>
    <w:p w14:paraId="51C983CF" w14:textId="6C0ADED2" w:rsidR="005710C8" w:rsidRDefault="001B21CA" w:rsidP="00271F0E">
      <w:pPr>
        <w:pStyle w:val="ListParagraph"/>
        <w:numPr>
          <w:ilvl w:val="3"/>
          <w:numId w:val="8"/>
        </w:numPr>
        <w:shd w:val="clear" w:color="auto" w:fill="FFFFFF"/>
        <w:ind w:left="1800"/>
      </w:pPr>
      <w:r>
        <w:t>Pie chart of percentage allocation, by traditional metrics of Sector and Industry</w:t>
      </w:r>
      <w:r w:rsidR="005710C8">
        <w:t xml:space="preserve"> </w:t>
      </w:r>
    </w:p>
    <w:p w14:paraId="3B87940A" w14:textId="3673F2C1" w:rsidR="005F7F9B" w:rsidRDefault="005F7F9B" w:rsidP="00271F0E">
      <w:pPr>
        <w:pStyle w:val="ListParagraph"/>
        <w:numPr>
          <w:ilvl w:val="3"/>
          <w:numId w:val="8"/>
        </w:numPr>
        <w:shd w:val="clear" w:color="auto" w:fill="FFFFFF"/>
        <w:ind w:left="1800"/>
      </w:pPr>
      <w:r>
        <w:t>Time-based x-y plot of performance of each position from a baseline of 0% gain at time of purchase, color coded by category, hover-labeled with stock ticker symbol</w:t>
      </w:r>
    </w:p>
    <w:p w14:paraId="68F9FC39" w14:textId="2E518EC5" w:rsidR="005710C8" w:rsidRPr="005710C8" w:rsidRDefault="005F7F9B" w:rsidP="00035541">
      <w:r>
        <w:br w:type="page"/>
      </w:r>
    </w:p>
    <w:p w14:paraId="2B6FEA13" w14:textId="711D21DB" w:rsidR="00107534" w:rsidRDefault="005765F6" w:rsidP="001F4DA4">
      <w:pPr>
        <w:pStyle w:val="Heading2"/>
      </w:pPr>
      <w:r>
        <w:lastRenderedPageBreak/>
        <w:t xml:space="preserve">Online </w:t>
      </w:r>
      <w:r w:rsidR="001F4DA4">
        <w:t xml:space="preserve">Retail </w:t>
      </w:r>
      <w:r>
        <w:t>Efficiency Study</w:t>
      </w:r>
    </w:p>
    <w:p w14:paraId="2ADB1267" w14:textId="77777777" w:rsidR="005765F6" w:rsidRDefault="005765F6" w:rsidP="005765F6">
      <w:pPr>
        <w:pStyle w:val="ListParagraph"/>
        <w:numPr>
          <w:ilvl w:val="0"/>
          <w:numId w:val="9"/>
        </w:numPr>
        <w:shd w:val="clear" w:color="auto" w:fill="FFFFFF"/>
      </w:pPr>
      <w:r w:rsidRPr="009D2187">
        <w:t xml:space="preserve">What is the problem you want to solve? </w:t>
      </w:r>
    </w:p>
    <w:p w14:paraId="5214D3CD" w14:textId="77777777" w:rsidR="00AC6E6E" w:rsidRDefault="00AC6E6E" w:rsidP="00811F3D">
      <w:pPr>
        <w:pStyle w:val="ListParagraph"/>
        <w:shd w:val="clear" w:color="auto" w:fill="FFFFFF"/>
        <w:ind w:firstLine="720"/>
      </w:pPr>
    </w:p>
    <w:p w14:paraId="0EE44885" w14:textId="60953312" w:rsidR="0060136F" w:rsidRDefault="00811F3D" w:rsidP="00811F3D">
      <w:pPr>
        <w:pStyle w:val="ListParagraph"/>
        <w:shd w:val="clear" w:color="auto" w:fill="FFFFFF"/>
        <w:ind w:firstLine="720"/>
      </w:pPr>
      <w:r>
        <w:t>F</w:t>
      </w:r>
      <w:r w:rsidR="0060136F">
        <w:t>ind outli</w:t>
      </w:r>
      <w:r w:rsidR="00BE1724">
        <w:t xml:space="preserve">ers or other poorly performing </w:t>
      </w:r>
      <w:r>
        <w:t xml:space="preserve">sales </w:t>
      </w:r>
      <w:r w:rsidR="00BE1724">
        <w:t xml:space="preserve">inventory items (SKUs) by revenue on the low side for possible replacement with those </w:t>
      </w:r>
      <w:r w:rsidR="0060136F">
        <w:t>on the high</w:t>
      </w:r>
      <w:r w:rsidR="00BE1724">
        <w:t xml:space="preserve"> revenue</w:t>
      </w:r>
      <w:r w:rsidR="0060136F">
        <w:t xml:space="preserve"> side.</w:t>
      </w:r>
      <w:r>
        <w:t xml:space="preserve">  This will be accomplished through the study of the retailer’s transactional database.</w:t>
      </w:r>
    </w:p>
    <w:p w14:paraId="315DBF1A" w14:textId="77777777" w:rsidR="005765F6" w:rsidRPr="009D2187" w:rsidRDefault="005765F6" w:rsidP="005765F6">
      <w:pPr>
        <w:pStyle w:val="ListParagraph"/>
        <w:shd w:val="clear" w:color="auto" w:fill="FFFFFF"/>
      </w:pPr>
    </w:p>
    <w:p w14:paraId="3DC4B346" w14:textId="77777777" w:rsidR="005765F6" w:rsidRPr="009D2187" w:rsidRDefault="005765F6" w:rsidP="005765F6">
      <w:pPr>
        <w:pStyle w:val="NormalWeb"/>
        <w:numPr>
          <w:ilvl w:val="0"/>
          <w:numId w:val="9"/>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Who is your client and why do they care about this problem? In other words, what </w:t>
      </w:r>
    </w:p>
    <w:p w14:paraId="3E1E6038" w14:textId="77777777" w:rsidR="005765F6" w:rsidRPr="009D2187" w:rsidRDefault="005765F6" w:rsidP="005765F6">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will your client DO or DECIDE based on your analysis that they wouldn’t have </w:t>
      </w:r>
    </w:p>
    <w:p w14:paraId="2E5E0B61" w14:textId="77777777" w:rsidR="005765F6" w:rsidRDefault="005765F6" w:rsidP="005765F6">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otherwise? </w:t>
      </w:r>
    </w:p>
    <w:p w14:paraId="68E74334" w14:textId="77777777" w:rsidR="005765F6" w:rsidRDefault="005765F6" w:rsidP="00AC6E6E">
      <w:pPr>
        <w:pStyle w:val="ListParagraph"/>
        <w:shd w:val="clear" w:color="auto" w:fill="FFFFFF"/>
        <w:ind w:firstLine="720"/>
      </w:pPr>
    </w:p>
    <w:p w14:paraId="0B0A2039" w14:textId="2BD629F8" w:rsidR="005765F6" w:rsidRDefault="0060136F" w:rsidP="00AC6E6E">
      <w:pPr>
        <w:pStyle w:val="ListParagraph"/>
        <w:shd w:val="clear" w:color="auto" w:fill="FFFFFF"/>
        <w:ind w:firstLine="720"/>
      </w:pPr>
      <w:r>
        <w:t>Client is an online retailer and wholesale distributor with a current limitation on warehouse capacity, looking to make decisions on dropping inventory items (SKUs) to make room for other higher performing inventory items</w:t>
      </w:r>
      <w:r w:rsidR="00AC6E6E">
        <w:t>.</w:t>
      </w:r>
    </w:p>
    <w:p w14:paraId="1E82E7A0" w14:textId="77777777" w:rsidR="005765F6" w:rsidRPr="009D2187" w:rsidRDefault="005765F6" w:rsidP="005765F6">
      <w:pPr>
        <w:pStyle w:val="NormalWeb"/>
        <w:shd w:val="clear" w:color="auto" w:fill="FFFFFF"/>
        <w:spacing w:before="0" w:beforeAutospacing="0" w:after="0" w:afterAutospacing="0"/>
        <w:rPr>
          <w:rFonts w:asciiTheme="minorHAnsi" w:hAnsiTheme="minorHAnsi" w:cstheme="minorBidi"/>
          <w:color w:val="2A2A2A" w:themeColor="text2"/>
          <w:sz w:val="22"/>
          <w:szCs w:val="22"/>
          <w:lang w:eastAsia="ja-JP"/>
        </w:rPr>
      </w:pPr>
    </w:p>
    <w:p w14:paraId="1EFCB274" w14:textId="77777777" w:rsidR="005765F6" w:rsidRDefault="005765F6" w:rsidP="005765F6">
      <w:pPr>
        <w:pStyle w:val="NormalWeb"/>
        <w:numPr>
          <w:ilvl w:val="0"/>
          <w:numId w:val="9"/>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What data are you going to use for this? How will you acquire this data? </w:t>
      </w:r>
    </w:p>
    <w:p w14:paraId="5F56D100" w14:textId="77777777" w:rsidR="005765F6" w:rsidRPr="009D2187" w:rsidRDefault="005765F6" w:rsidP="005765F6">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71C27E4B" w14:textId="74B9A801" w:rsidR="005765F6" w:rsidRDefault="005765F6" w:rsidP="005765F6">
      <w:pPr>
        <w:pStyle w:val="ListParagraph"/>
        <w:numPr>
          <w:ilvl w:val="1"/>
          <w:numId w:val="9"/>
        </w:numPr>
        <w:shd w:val="clear" w:color="auto" w:fill="FFFFFF"/>
      </w:pPr>
      <w:r>
        <w:t>Online Retail Data Set from UCI ML Repository</w:t>
      </w:r>
    </w:p>
    <w:p w14:paraId="116F15FE" w14:textId="5A4D7602" w:rsidR="005765F6" w:rsidRDefault="007B1BE8" w:rsidP="005765F6">
      <w:pPr>
        <w:pStyle w:val="ListParagraph"/>
        <w:shd w:val="clear" w:color="auto" w:fill="FFFFFF"/>
        <w:ind w:left="1440"/>
      </w:pPr>
      <w:hyperlink r:id="rId7" w:history="1">
        <w:r w:rsidRPr="008B2AFF">
          <w:rPr>
            <w:rStyle w:val="Hyperlink"/>
          </w:rPr>
          <w:t>http://archive.ics.uci.edu/ml/datasets/online+retail</w:t>
        </w:r>
      </w:hyperlink>
    </w:p>
    <w:p w14:paraId="4968B4AB" w14:textId="77777777" w:rsidR="007B1BE8" w:rsidRPr="005765F6" w:rsidRDefault="007B1BE8" w:rsidP="005765F6">
      <w:pPr>
        <w:pStyle w:val="ListParagraph"/>
        <w:shd w:val="clear" w:color="auto" w:fill="FFFFFF"/>
        <w:ind w:left="1440"/>
      </w:pPr>
    </w:p>
    <w:p w14:paraId="4D740492" w14:textId="77777777" w:rsidR="005765F6" w:rsidRDefault="005765F6" w:rsidP="005765F6">
      <w:pPr>
        <w:pStyle w:val="NormalWeb"/>
        <w:numPr>
          <w:ilvl w:val="0"/>
          <w:numId w:val="9"/>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In brief, outline your approach to solving this problem (knowing that this might </w:t>
      </w:r>
      <w:r w:rsidRPr="005710C8">
        <w:rPr>
          <w:rFonts w:asciiTheme="minorHAnsi" w:hAnsiTheme="minorHAnsi" w:cstheme="minorBidi"/>
          <w:color w:val="2A2A2A" w:themeColor="text2"/>
          <w:sz w:val="22"/>
          <w:szCs w:val="22"/>
          <w:lang w:eastAsia="ja-JP"/>
        </w:rPr>
        <w:t xml:space="preserve">change later). </w:t>
      </w:r>
    </w:p>
    <w:p w14:paraId="76E042A8" w14:textId="77777777" w:rsidR="005765F6" w:rsidRDefault="005765F6" w:rsidP="005765F6">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67C184FB" w14:textId="557D2716" w:rsidR="00BE1724" w:rsidRPr="005710C8" w:rsidRDefault="00BE1724" w:rsidP="00AC6E6E">
      <w:pPr>
        <w:pStyle w:val="ListParagraph"/>
        <w:shd w:val="clear" w:color="auto" w:fill="FFFFFF"/>
        <w:ind w:firstLine="720"/>
      </w:pPr>
      <w:r>
        <w:t xml:space="preserve">Calculate revenue by stock code, by summing </w:t>
      </w:r>
      <w:r w:rsidR="00BC1327">
        <w:t>quantities</w:t>
      </w:r>
      <w:r>
        <w:t xml:space="preserve"> sold over the period and multiplying the total units by the unit price(s) to determine and plot revenue per SKU</w:t>
      </w:r>
      <w:r w:rsidR="00AC6E6E">
        <w:t>.</w:t>
      </w:r>
    </w:p>
    <w:p w14:paraId="3B503703" w14:textId="77777777" w:rsidR="005765F6" w:rsidRPr="005710C8" w:rsidRDefault="005765F6" w:rsidP="005765F6">
      <w:pPr>
        <w:pStyle w:val="ListParagraph"/>
        <w:shd w:val="clear" w:color="auto" w:fill="FFFFFF"/>
        <w:ind w:left="1440"/>
      </w:pPr>
    </w:p>
    <w:p w14:paraId="0F5B43BC" w14:textId="77777777" w:rsidR="005765F6" w:rsidRDefault="005765F6" w:rsidP="005765F6">
      <w:pPr>
        <w:pStyle w:val="NormalWeb"/>
        <w:numPr>
          <w:ilvl w:val="0"/>
          <w:numId w:val="9"/>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5710C8">
        <w:rPr>
          <w:rFonts w:asciiTheme="minorHAnsi" w:hAnsiTheme="minorHAnsi" w:cstheme="minorBidi"/>
          <w:color w:val="2A2A2A" w:themeColor="text2"/>
          <w:sz w:val="22"/>
          <w:szCs w:val="22"/>
          <w:lang w:eastAsia="ja-JP"/>
        </w:rPr>
        <w:t xml:space="preserve">What are your deliverables? </w:t>
      </w:r>
      <w:r>
        <w:rPr>
          <w:rFonts w:asciiTheme="minorHAnsi" w:hAnsiTheme="minorHAnsi" w:cstheme="minorBidi"/>
          <w:color w:val="2A2A2A" w:themeColor="text2"/>
          <w:sz w:val="22"/>
          <w:szCs w:val="22"/>
          <w:lang w:eastAsia="ja-JP"/>
        </w:rPr>
        <w:t xml:space="preserve"> </w:t>
      </w:r>
      <w:r w:rsidRPr="005710C8">
        <w:rPr>
          <w:rFonts w:asciiTheme="minorHAnsi" w:hAnsiTheme="minorHAnsi" w:cstheme="minorBidi"/>
          <w:color w:val="2A2A2A" w:themeColor="text2"/>
          <w:sz w:val="22"/>
          <w:szCs w:val="22"/>
          <w:lang w:eastAsia="ja-JP"/>
        </w:rPr>
        <w:t xml:space="preserve">Typically, this would include code, along with a paper and/or a slide deck. </w:t>
      </w:r>
    </w:p>
    <w:p w14:paraId="3B424E60" w14:textId="77777777" w:rsidR="005765F6" w:rsidRDefault="005765F6" w:rsidP="005765F6">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79C592DC" w14:textId="77777777" w:rsidR="005765F6" w:rsidRDefault="005765F6" w:rsidP="005765F6">
      <w:pPr>
        <w:pStyle w:val="NormalWeb"/>
        <w:numPr>
          <w:ilvl w:val="1"/>
          <w:numId w:val="9"/>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Pr>
          <w:rFonts w:asciiTheme="minorHAnsi" w:hAnsiTheme="minorHAnsi" w:cstheme="minorBidi"/>
          <w:color w:val="2A2A2A" w:themeColor="text2"/>
          <w:sz w:val="22"/>
          <w:szCs w:val="22"/>
          <w:lang w:eastAsia="ja-JP"/>
        </w:rPr>
        <w:t>Code</w:t>
      </w:r>
    </w:p>
    <w:p w14:paraId="2BA007E5" w14:textId="56C3ABC7" w:rsidR="005765F6" w:rsidRDefault="005765F6" w:rsidP="00BE1724">
      <w:pPr>
        <w:pStyle w:val="NormalWeb"/>
        <w:numPr>
          <w:ilvl w:val="1"/>
          <w:numId w:val="9"/>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Pr>
          <w:rFonts w:asciiTheme="minorHAnsi" w:hAnsiTheme="minorHAnsi" w:cstheme="minorBidi"/>
          <w:color w:val="2A2A2A" w:themeColor="text2"/>
          <w:sz w:val="22"/>
          <w:szCs w:val="22"/>
          <w:lang w:eastAsia="ja-JP"/>
        </w:rPr>
        <w:t xml:space="preserve">Slide deck containing the </w:t>
      </w:r>
      <w:r w:rsidR="00BE1724">
        <w:rPr>
          <w:rFonts w:asciiTheme="minorHAnsi" w:hAnsiTheme="minorHAnsi" w:cstheme="minorBidi"/>
          <w:color w:val="2A2A2A" w:themeColor="text2"/>
          <w:sz w:val="22"/>
          <w:szCs w:val="22"/>
          <w:lang w:eastAsia="ja-JP"/>
        </w:rPr>
        <w:t>plot</w:t>
      </w:r>
      <w:r>
        <w:rPr>
          <w:rFonts w:asciiTheme="minorHAnsi" w:hAnsiTheme="minorHAnsi" w:cstheme="minorBidi"/>
          <w:color w:val="2A2A2A" w:themeColor="text2"/>
          <w:sz w:val="22"/>
          <w:szCs w:val="22"/>
          <w:lang w:eastAsia="ja-JP"/>
        </w:rPr>
        <w:t xml:space="preserve"> displaying:</w:t>
      </w:r>
    </w:p>
    <w:p w14:paraId="4F985527" w14:textId="1C130C25" w:rsidR="00811F3D" w:rsidRDefault="00811F3D" w:rsidP="00811F3D">
      <w:pPr>
        <w:ind w:left="2160"/>
      </w:pPr>
      <w:r>
        <w:t>Revenue by stock code, sorted and plotted by descending revenue</w:t>
      </w:r>
    </w:p>
    <w:p w14:paraId="3827D4C3" w14:textId="09DED5F0" w:rsidR="00811F3D" w:rsidRPr="005710C8" w:rsidRDefault="00811F3D" w:rsidP="00035541">
      <w:r>
        <w:br w:type="page"/>
      </w:r>
    </w:p>
    <w:p w14:paraId="6B1A1E05" w14:textId="05571590" w:rsidR="00811F3D" w:rsidRDefault="00811F3D" w:rsidP="002F2578">
      <w:pPr>
        <w:pStyle w:val="Heading2"/>
      </w:pPr>
      <w:r>
        <w:lastRenderedPageBreak/>
        <w:t xml:space="preserve">Online </w:t>
      </w:r>
      <w:r w:rsidR="002F2578">
        <w:t xml:space="preserve">Offer/Click </w:t>
      </w:r>
      <w:r>
        <w:t>Study</w:t>
      </w:r>
    </w:p>
    <w:p w14:paraId="42E4C53B" w14:textId="6F8133AE" w:rsidR="00F2693F" w:rsidRDefault="00811F3D" w:rsidP="00F2693F">
      <w:pPr>
        <w:pStyle w:val="ListParagraph"/>
        <w:numPr>
          <w:ilvl w:val="0"/>
          <w:numId w:val="10"/>
        </w:numPr>
        <w:shd w:val="clear" w:color="auto" w:fill="FFFFFF"/>
      </w:pPr>
      <w:r w:rsidRPr="009D2187">
        <w:t xml:space="preserve">What is the problem you want to solve? </w:t>
      </w:r>
    </w:p>
    <w:p w14:paraId="4AD4B912" w14:textId="77777777" w:rsidR="00F2693F" w:rsidRDefault="00F2693F" w:rsidP="00F2693F">
      <w:pPr>
        <w:pStyle w:val="ListParagraph"/>
        <w:shd w:val="clear" w:color="auto" w:fill="FFFFFF"/>
        <w:ind w:firstLine="720"/>
      </w:pPr>
    </w:p>
    <w:p w14:paraId="6C0850DE" w14:textId="2B05A0D0" w:rsidR="00811F3D" w:rsidRDefault="00F2693F" w:rsidP="00F2693F">
      <w:pPr>
        <w:pStyle w:val="ListParagraph"/>
        <w:shd w:val="clear" w:color="auto" w:fill="FFFFFF"/>
        <w:ind w:firstLine="720"/>
      </w:pPr>
      <w:r>
        <w:t>Determine</w:t>
      </w:r>
      <w:r w:rsidR="00F353D0">
        <w:t xml:space="preserve"> </w:t>
      </w:r>
      <w:r>
        <w:t xml:space="preserve">absolute and relative effectiveness and discover other </w:t>
      </w:r>
      <w:r w:rsidR="00F353D0">
        <w:t xml:space="preserve">patterns in </w:t>
      </w:r>
      <w:r>
        <w:t xml:space="preserve">German </w:t>
      </w:r>
      <w:r w:rsidR="00F353D0">
        <w:t>online offer/response (click) data to determine effectiveness by</w:t>
      </w:r>
      <w:r>
        <w:t xml:space="preserve"> category, merchant, user, time-of-day, or day-of-week.</w:t>
      </w:r>
    </w:p>
    <w:p w14:paraId="3E9AE476" w14:textId="77777777" w:rsidR="00F2693F" w:rsidRPr="009D2187" w:rsidRDefault="00F2693F" w:rsidP="00F2693F">
      <w:pPr>
        <w:pStyle w:val="ListParagraph"/>
        <w:shd w:val="clear" w:color="auto" w:fill="FFFFFF"/>
        <w:ind w:firstLine="720"/>
      </w:pPr>
    </w:p>
    <w:p w14:paraId="161346EB" w14:textId="77777777" w:rsidR="00811F3D" w:rsidRPr="009D2187" w:rsidRDefault="00811F3D" w:rsidP="00811F3D">
      <w:pPr>
        <w:pStyle w:val="NormalWeb"/>
        <w:numPr>
          <w:ilvl w:val="0"/>
          <w:numId w:val="10"/>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Who is your client and why do they care about this problem? In other words, what </w:t>
      </w:r>
    </w:p>
    <w:p w14:paraId="7C9458FE" w14:textId="77777777" w:rsidR="00811F3D" w:rsidRPr="009D2187" w:rsidRDefault="00811F3D" w:rsidP="00811F3D">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will your client DO or DECIDE based on your analysis that they wouldn’t have </w:t>
      </w:r>
    </w:p>
    <w:p w14:paraId="62270E3E" w14:textId="77777777" w:rsidR="00811F3D" w:rsidRDefault="00811F3D" w:rsidP="00811F3D">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otherwise? </w:t>
      </w:r>
    </w:p>
    <w:p w14:paraId="6F8B3748" w14:textId="77777777" w:rsidR="00F2693F" w:rsidRDefault="00F2693F" w:rsidP="00F2693F">
      <w:pPr>
        <w:pStyle w:val="ListParagraph"/>
        <w:shd w:val="clear" w:color="auto" w:fill="FFFFFF"/>
        <w:ind w:firstLine="720"/>
      </w:pPr>
    </w:p>
    <w:p w14:paraId="0F5A580A" w14:textId="22DC37CF" w:rsidR="00811F3D" w:rsidRDefault="00F2693F" w:rsidP="00F2693F">
      <w:pPr>
        <w:pStyle w:val="ListParagraph"/>
        <w:shd w:val="clear" w:color="auto" w:fill="FFFFFF"/>
        <w:ind w:firstLine="720"/>
      </w:pPr>
      <w:r>
        <w:t>Online retailers in Germany need to understand the absolute and relative effectiveness of their online advertising and promotional campaigns.  They may make decisions on targeting advertising and promotions, and may make pricing decisions based on action taken (clicks) based on their campaigns</w:t>
      </w:r>
    </w:p>
    <w:p w14:paraId="7211D598" w14:textId="77777777" w:rsidR="00811F3D" w:rsidRPr="009D2187" w:rsidRDefault="00811F3D" w:rsidP="00811F3D">
      <w:pPr>
        <w:pStyle w:val="NormalWeb"/>
        <w:shd w:val="clear" w:color="auto" w:fill="FFFFFF"/>
        <w:spacing w:before="0" w:beforeAutospacing="0" w:after="0" w:afterAutospacing="0"/>
        <w:rPr>
          <w:rFonts w:asciiTheme="minorHAnsi" w:hAnsiTheme="minorHAnsi" w:cstheme="minorBidi"/>
          <w:color w:val="2A2A2A" w:themeColor="text2"/>
          <w:sz w:val="22"/>
          <w:szCs w:val="22"/>
          <w:lang w:eastAsia="ja-JP"/>
        </w:rPr>
      </w:pPr>
    </w:p>
    <w:p w14:paraId="313C17B7" w14:textId="77777777" w:rsidR="00811F3D" w:rsidRDefault="00811F3D" w:rsidP="00811F3D">
      <w:pPr>
        <w:pStyle w:val="NormalWeb"/>
        <w:numPr>
          <w:ilvl w:val="0"/>
          <w:numId w:val="10"/>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What data are you going to use for this? How will you acquire this data? </w:t>
      </w:r>
    </w:p>
    <w:p w14:paraId="2CFFC29B" w14:textId="77777777" w:rsidR="00F2693F" w:rsidRDefault="00F2693F" w:rsidP="00F2693F">
      <w:pPr>
        <w:pStyle w:val="ListParagraph"/>
        <w:shd w:val="clear" w:color="auto" w:fill="FFFFFF"/>
        <w:ind w:firstLine="720"/>
      </w:pPr>
    </w:p>
    <w:p w14:paraId="4D78887E" w14:textId="651951BE" w:rsidR="00811F3D" w:rsidRDefault="00F2693F" w:rsidP="00F2693F">
      <w:pPr>
        <w:pStyle w:val="ListParagraph"/>
        <w:shd w:val="clear" w:color="auto" w:fill="FFFFFF"/>
        <w:ind w:firstLine="720"/>
      </w:pPr>
      <w:r>
        <w:t>KASANDR dataset from UCI ML Repository</w:t>
      </w:r>
    </w:p>
    <w:p w14:paraId="6AD977AB" w14:textId="1D97BFE2" w:rsidR="00F2693F" w:rsidRDefault="00680267" w:rsidP="00F2693F">
      <w:pPr>
        <w:pStyle w:val="ListParagraph"/>
        <w:shd w:val="clear" w:color="auto" w:fill="FFFFFF"/>
        <w:ind w:firstLine="720"/>
      </w:pPr>
      <w:hyperlink r:id="rId8" w:history="1">
        <w:r w:rsidRPr="008B2AFF">
          <w:rPr>
            <w:rStyle w:val="Hyperlink"/>
          </w:rPr>
          <w:t>http://archive.ics.uci.edu/ml/datasets/KASANDR</w:t>
        </w:r>
      </w:hyperlink>
    </w:p>
    <w:p w14:paraId="518EA018" w14:textId="77777777" w:rsidR="00680267" w:rsidRPr="005765F6" w:rsidRDefault="00680267" w:rsidP="00F2693F">
      <w:pPr>
        <w:pStyle w:val="ListParagraph"/>
        <w:shd w:val="clear" w:color="auto" w:fill="FFFFFF"/>
        <w:ind w:firstLine="720"/>
      </w:pPr>
    </w:p>
    <w:p w14:paraId="24192796" w14:textId="77777777" w:rsidR="00811F3D" w:rsidRDefault="00811F3D" w:rsidP="00811F3D">
      <w:pPr>
        <w:pStyle w:val="NormalWeb"/>
        <w:numPr>
          <w:ilvl w:val="0"/>
          <w:numId w:val="10"/>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9D2187">
        <w:rPr>
          <w:rFonts w:asciiTheme="minorHAnsi" w:hAnsiTheme="minorHAnsi" w:cstheme="minorBidi"/>
          <w:color w:val="2A2A2A" w:themeColor="text2"/>
          <w:sz w:val="22"/>
          <w:szCs w:val="22"/>
          <w:lang w:eastAsia="ja-JP"/>
        </w:rPr>
        <w:t xml:space="preserve">In brief, outline your approach to solving this problem (knowing that this might </w:t>
      </w:r>
      <w:r w:rsidRPr="005710C8">
        <w:rPr>
          <w:rFonts w:asciiTheme="minorHAnsi" w:hAnsiTheme="minorHAnsi" w:cstheme="minorBidi"/>
          <w:color w:val="2A2A2A" w:themeColor="text2"/>
          <w:sz w:val="22"/>
          <w:szCs w:val="22"/>
          <w:lang w:eastAsia="ja-JP"/>
        </w:rPr>
        <w:t xml:space="preserve">change later). </w:t>
      </w:r>
    </w:p>
    <w:p w14:paraId="741068DA" w14:textId="77777777" w:rsidR="00811F3D" w:rsidRDefault="00811F3D" w:rsidP="00D944F6">
      <w:pPr>
        <w:pStyle w:val="NormalWeb"/>
        <w:shd w:val="clear" w:color="auto" w:fill="FFFFFF"/>
        <w:spacing w:before="0" w:beforeAutospacing="0" w:after="0" w:afterAutospacing="0"/>
        <w:ind w:left="1440"/>
        <w:rPr>
          <w:rFonts w:asciiTheme="minorHAnsi" w:hAnsiTheme="minorHAnsi" w:cstheme="minorBidi"/>
          <w:color w:val="2A2A2A" w:themeColor="text2"/>
          <w:sz w:val="22"/>
          <w:szCs w:val="22"/>
          <w:lang w:eastAsia="ja-JP"/>
        </w:rPr>
      </w:pPr>
    </w:p>
    <w:p w14:paraId="5A063718" w14:textId="117233D7" w:rsidR="00D944F6" w:rsidRDefault="00D944F6" w:rsidP="00D944F6">
      <w:pPr>
        <w:pStyle w:val="ListParagraph"/>
        <w:shd w:val="clear" w:color="auto" w:fill="FFFFFF"/>
        <w:ind w:firstLine="720"/>
      </w:pPr>
      <w:r>
        <w:t>Import the data.</w:t>
      </w:r>
    </w:p>
    <w:p w14:paraId="1C41BD24" w14:textId="5899E982" w:rsidR="00D944F6" w:rsidRDefault="00D944F6" w:rsidP="00D944F6">
      <w:pPr>
        <w:pStyle w:val="ListParagraph"/>
        <w:shd w:val="clear" w:color="auto" w:fill="FFFFFF"/>
        <w:ind w:firstLine="720"/>
      </w:pPr>
      <w:r>
        <w:t xml:space="preserve">Plot the implicit feedback of click/no-click </w:t>
      </w:r>
      <w:r w:rsidR="007618B4">
        <w:t xml:space="preserve">binary data </w:t>
      </w:r>
      <w:r>
        <w:t>versus category, merchant, user, time-of-day, or day-of-week.</w:t>
      </w:r>
    </w:p>
    <w:p w14:paraId="13B13091" w14:textId="5989F325" w:rsidR="00811F3D" w:rsidRPr="005710C8" w:rsidRDefault="00811F3D" w:rsidP="00D944F6">
      <w:pPr>
        <w:pStyle w:val="NormalWeb"/>
        <w:shd w:val="clear" w:color="auto" w:fill="FFFFFF"/>
        <w:spacing w:before="0" w:beforeAutospacing="0" w:after="0" w:afterAutospacing="0"/>
        <w:ind w:left="1440"/>
      </w:pPr>
    </w:p>
    <w:p w14:paraId="0FA0E32D" w14:textId="77777777" w:rsidR="00811F3D" w:rsidRDefault="00811F3D" w:rsidP="00811F3D">
      <w:pPr>
        <w:pStyle w:val="NormalWeb"/>
        <w:numPr>
          <w:ilvl w:val="0"/>
          <w:numId w:val="10"/>
        </w:numPr>
        <w:shd w:val="clear" w:color="auto" w:fill="FFFFFF"/>
        <w:spacing w:before="0" w:beforeAutospacing="0" w:after="0" w:afterAutospacing="0"/>
        <w:rPr>
          <w:rFonts w:asciiTheme="minorHAnsi" w:hAnsiTheme="minorHAnsi" w:cstheme="minorBidi"/>
          <w:color w:val="2A2A2A" w:themeColor="text2"/>
          <w:sz w:val="22"/>
          <w:szCs w:val="22"/>
          <w:lang w:eastAsia="ja-JP"/>
        </w:rPr>
      </w:pPr>
      <w:r w:rsidRPr="005710C8">
        <w:rPr>
          <w:rFonts w:asciiTheme="minorHAnsi" w:hAnsiTheme="minorHAnsi" w:cstheme="minorBidi"/>
          <w:color w:val="2A2A2A" w:themeColor="text2"/>
          <w:sz w:val="22"/>
          <w:szCs w:val="22"/>
          <w:lang w:eastAsia="ja-JP"/>
        </w:rPr>
        <w:t xml:space="preserve">What are your deliverables? </w:t>
      </w:r>
      <w:r>
        <w:rPr>
          <w:rFonts w:asciiTheme="minorHAnsi" w:hAnsiTheme="minorHAnsi" w:cstheme="minorBidi"/>
          <w:color w:val="2A2A2A" w:themeColor="text2"/>
          <w:sz w:val="22"/>
          <w:szCs w:val="22"/>
          <w:lang w:eastAsia="ja-JP"/>
        </w:rPr>
        <w:t xml:space="preserve"> </w:t>
      </w:r>
      <w:r w:rsidRPr="005710C8">
        <w:rPr>
          <w:rFonts w:asciiTheme="minorHAnsi" w:hAnsiTheme="minorHAnsi" w:cstheme="minorBidi"/>
          <w:color w:val="2A2A2A" w:themeColor="text2"/>
          <w:sz w:val="22"/>
          <w:szCs w:val="22"/>
          <w:lang w:eastAsia="ja-JP"/>
        </w:rPr>
        <w:t xml:space="preserve">Typically, this would include code, along with a paper and/or a slide deck. </w:t>
      </w:r>
    </w:p>
    <w:p w14:paraId="2A37E72D" w14:textId="77777777" w:rsidR="00811F3D" w:rsidRDefault="00811F3D" w:rsidP="00811F3D">
      <w:pPr>
        <w:pStyle w:val="NormalWeb"/>
        <w:shd w:val="clear" w:color="auto" w:fill="FFFFFF"/>
        <w:spacing w:before="0" w:beforeAutospacing="0" w:after="0" w:afterAutospacing="0"/>
        <w:ind w:left="720"/>
        <w:rPr>
          <w:rFonts w:asciiTheme="minorHAnsi" w:hAnsiTheme="minorHAnsi" w:cstheme="minorBidi"/>
          <w:color w:val="2A2A2A" w:themeColor="text2"/>
          <w:sz w:val="22"/>
          <w:szCs w:val="22"/>
          <w:lang w:eastAsia="ja-JP"/>
        </w:rPr>
      </w:pPr>
    </w:p>
    <w:p w14:paraId="3DAC7B2B" w14:textId="58DC3E07" w:rsidR="00811F3D" w:rsidRDefault="00811F3D" w:rsidP="00D944F6">
      <w:pPr>
        <w:pStyle w:val="ListParagraph"/>
        <w:numPr>
          <w:ilvl w:val="1"/>
          <w:numId w:val="10"/>
        </w:numPr>
        <w:shd w:val="clear" w:color="auto" w:fill="FFFFFF"/>
      </w:pPr>
      <w:r>
        <w:t>Code</w:t>
      </w:r>
    </w:p>
    <w:p w14:paraId="1CFE07F3" w14:textId="2362D638" w:rsidR="00811F3D" w:rsidRDefault="00811F3D" w:rsidP="00D944F6">
      <w:pPr>
        <w:pStyle w:val="ListParagraph"/>
        <w:numPr>
          <w:ilvl w:val="1"/>
          <w:numId w:val="10"/>
        </w:numPr>
        <w:shd w:val="clear" w:color="auto" w:fill="FFFFFF"/>
      </w:pPr>
      <w:r>
        <w:t>Slide deck containing the plot displaying:</w:t>
      </w:r>
    </w:p>
    <w:p w14:paraId="7F37D5D3" w14:textId="0D48BFDF" w:rsidR="00107534" w:rsidRDefault="007618B4" w:rsidP="00811F3D">
      <w:pPr>
        <w:ind w:left="2160"/>
      </w:pPr>
      <w:r>
        <w:lastRenderedPageBreak/>
        <w:t>Click/no-click binary data versus category, merchant, user, time-of-day, or day-of-week.</w:t>
      </w:r>
    </w:p>
    <w:sectPr w:rsidR="00107534">
      <w:footerReference w:type="defaul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9933A" w14:textId="77777777" w:rsidR="00E26F41" w:rsidRDefault="00E26F41">
      <w:pPr>
        <w:spacing w:after="0" w:line="240" w:lineRule="auto"/>
      </w:pPr>
      <w:r>
        <w:separator/>
      </w:r>
    </w:p>
  </w:endnote>
  <w:endnote w:type="continuationSeparator" w:id="0">
    <w:p w14:paraId="2970C7A7" w14:textId="77777777" w:rsidR="00E26F41" w:rsidRDefault="00E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6AF76C12" w14:textId="77777777" w:rsidR="00107534" w:rsidRDefault="00CC2D54">
        <w:pPr>
          <w:pStyle w:val="Footer"/>
        </w:pPr>
        <w:r>
          <w:fldChar w:fldCharType="begin"/>
        </w:r>
        <w:r>
          <w:instrText xml:space="preserve"> PAGE   \* MERGEFORMAT </w:instrText>
        </w:r>
        <w:r>
          <w:fldChar w:fldCharType="separate"/>
        </w:r>
        <w:r w:rsidR="00553C19">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F683E" w14:textId="77777777" w:rsidR="00E26F41" w:rsidRDefault="00E26F41">
      <w:pPr>
        <w:spacing w:after="0" w:line="240" w:lineRule="auto"/>
      </w:pPr>
      <w:r>
        <w:separator/>
      </w:r>
    </w:p>
  </w:footnote>
  <w:footnote w:type="continuationSeparator" w:id="0">
    <w:p w14:paraId="2C354683" w14:textId="77777777" w:rsidR="00E26F41" w:rsidRDefault="00E26F4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A1271"/>
    <w:multiLevelType w:val="multilevel"/>
    <w:tmpl w:val="4BA20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B741F"/>
    <w:multiLevelType w:val="multilevel"/>
    <w:tmpl w:val="7BBEA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8350B3"/>
    <w:multiLevelType w:val="multilevel"/>
    <w:tmpl w:val="4BA20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8"/>
  </w:num>
  <w:num w:numId="6">
    <w:abstractNumId w:val="7"/>
  </w:num>
  <w:num w:numId="7">
    <w:abstractNumId w:val="2"/>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CF"/>
    <w:rsid w:val="00035541"/>
    <w:rsid w:val="00107534"/>
    <w:rsid w:val="00134F3E"/>
    <w:rsid w:val="001B21CA"/>
    <w:rsid w:val="001F4DA4"/>
    <w:rsid w:val="00214F5D"/>
    <w:rsid w:val="00271F0E"/>
    <w:rsid w:val="002F2578"/>
    <w:rsid w:val="00482DFC"/>
    <w:rsid w:val="004C0E63"/>
    <w:rsid w:val="005457A1"/>
    <w:rsid w:val="00553C19"/>
    <w:rsid w:val="005710C8"/>
    <w:rsid w:val="005765F6"/>
    <w:rsid w:val="005F7F9B"/>
    <w:rsid w:val="0060136F"/>
    <w:rsid w:val="00680267"/>
    <w:rsid w:val="007618B4"/>
    <w:rsid w:val="007B1BE8"/>
    <w:rsid w:val="007F0A04"/>
    <w:rsid w:val="00811F3D"/>
    <w:rsid w:val="008B11B0"/>
    <w:rsid w:val="00967265"/>
    <w:rsid w:val="009D2187"/>
    <w:rsid w:val="009E5E9C"/>
    <w:rsid w:val="00A3262D"/>
    <w:rsid w:val="00A67772"/>
    <w:rsid w:val="00AC6E6E"/>
    <w:rsid w:val="00B82DDB"/>
    <w:rsid w:val="00BC1327"/>
    <w:rsid w:val="00BE1724"/>
    <w:rsid w:val="00C16D5E"/>
    <w:rsid w:val="00C97AA6"/>
    <w:rsid w:val="00CC2D54"/>
    <w:rsid w:val="00D252F6"/>
    <w:rsid w:val="00D944F6"/>
    <w:rsid w:val="00DD663C"/>
    <w:rsid w:val="00E26F41"/>
    <w:rsid w:val="00E31FCF"/>
    <w:rsid w:val="00E73AFC"/>
    <w:rsid w:val="00F101AE"/>
    <w:rsid w:val="00F2693F"/>
    <w:rsid w:val="00F304B2"/>
    <w:rsid w:val="00F353D0"/>
    <w:rsid w:val="00F36CEC"/>
    <w:rsid w:val="00F52E9A"/>
    <w:rsid w:val="00FF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02A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unhideWhenUsed/>
    <w:rsid w:val="007F0A04"/>
    <w:pPr>
      <w:spacing w:before="100" w:beforeAutospacing="1" w:after="100" w:afterAutospacing="1" w:line="240" w:lineRule="auto"/>
    </w:pPr>
    <w:rPr>
      <w:rFonts w:ascii="Times New Roman" w:hAnsi="Times New Roman" w:cs="Times New Roman"/>
      <w:color w:val="auto"/>
      <w:sz w:val="24"/>
      <w:szCs w:val="24"/>
      <w:lang w:eastAsia="zh-CN"/>
    </w:rPr>
  </w:style>
  <w:style w:type="paragraph" w:styleId="ListParagraph">
    <w:name w:val="List Paragraph"/>
    <w:basedOn w:val="Normal"/>
    <w:uiPriority w:val="34"/>
    <w:unhideWhenUsed/>
    <w:qFormat/>
    <w:rsid w:val="007F0A04"/>
    <w:pPr>
      <w:ind w:left="720"/>
      <w:contextualSpacing/>
    </w:pPr>
  </w:style>
  <w:style w:type="character" w:styleId="Hyperlink">
    <w:name w:val="Hyperlink"/>
    <w:basedOn w:val="DefaultParagraphFont"/>
    <w:uiPriority w:val="99"/>
    <w:unhideWhenUsed/>
    <w:rsid w:val="00680267"/>
    <w:rPr>
      <w:color w:val="847B97" w:themeColor="hyperlink"/>
      <w:u w:val="single"/>
    </w:rPr>
  </w:style>
  <w:style w:type="character" w:styleId="FollowedHyperlink">
    <w:name w:val="FollowedHyperlink"/>
    <w:basedOn w:val="DefaultParagraphFont"/>
    <w:uiPriority w:val="99"/>
    <w:semiHidden/>
    <w:unhideWhenUsed/>
    <w:rsid w:val="007B1BE8"/>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51619">
      <w:bodyDiv w:val="1"/>
      <w:marLeft w:val="0"/>
      <w:marRight w:val="0"/>
      <w:marTop w:val="0"/>
      <w:marBottom w:val="0"/>
      <w:divBdr>
        <w:top w:val="none" w:sz="0" w:space="0" w:color="auto"/>
        <w:left w:val="none" w:sz="0" w:space="0" w:color="auto"/>
        <w:bottom w:val="none" w:sz="0" w:space="0" w:color="auto"/>
        <w:right w:val="none" w:sz="0" w:space="0" w:color="auto"/>
      </w:divBdr>
      <w:divsChild>
        <w:div w:id="889653559">
          <w:marLeft w:val="0"/>
          <w:marRight w:val="0"/>
          <w:marTop w:val="0"/>
          <w:marBottom w:val="0"/>
          <w:divBdr>
            <w:top w:val="none" w:sz="0" w:space="0" w:color="auto"/>
            <w:left w:val="none" w:sz="0" w:space="0" w:color="auto"/>
            <w:bottom w:val="none" w:sz="0" w:space="0" w:color="auto"/>
            <w:right w:val="none" w:sz="0" w:space="0" w:color="auto"/>
          </w:divBdr>
          <w:divsChild>
            <w:div w:id="1507330850">
              <w:marLeft w:val="0"/>
              <w:marRight w:val="0"/>
              <w:marTop w:val="0"/>
              <w:marBottom w:val="0"/>
              <w:divBdr>
                <w:top w:val="none" w:sz="0" w:space="0" w:color="auto"/>
                <w:left w:val="none" w:sz="0" w:space="0" w:color="auto"/>
                <w:bottom w:val="none" w:sz="0" w:space="0" w:color="auto"/>
                <w:right w:val="none" w:sz="0" w:space="0" w:color="auto"/>
              </w:divBdr>
              <w:divsChild>
                <w:div w:id="1920285192">
                  <w:marLeft w:val="0"/>
                  <w:marRight w:val="0"/>
                  <w:marTop w:val="0"/>
                  <w:marBottom w:val="0"/>
                  <w:divBdr>
                    <w:top w:val="none" w:sz="0" w:space="0" w:color="auto"/>
                    <w:left w:val="none" w:sz="0" w:space="0" w:color="auto"/>
                    <w:bottom w:val="none" w:sz="0" w:space="0" w:color="auto"/>
                    <w:right w:val="none" w:sz="0" w:space="0" w:color="auto"/>
                  </w:divBdr>
                  <w:divsChild>
                    <w:div w:id="17805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4713">
      <w:bodyDiv w:val="1"/>
      <w:marLeft w:val="0"/>
      <w:marRight w:val="0"/>
      <w:marTop w:val="0"/>
      <w:marBottom w:val="0"/>
      <w:divBdr>
        <w:top w:val="none" w:sz="0" w:space="0" w:color="auto"/>
        <w:left w:val="none" w:sz="0" w:space="0" w:color="auto"/>
        <w:bottom w:val="none" w:sz="0" w:space="0" w:color="auto"/>
        <w:right w:val="none" w:sz="0" w:space="0" w:color="auto"/>
      </w:divBdr>
      <w:divsChild>
        <w:div w:id="1582324455">
          <w:marLeft w:val="0"/>
          <w:marRight w:val="0"/>
          <w:marTop w:val="0"/>
          <w:marBottom w:val="0"/>
          <w:divBdr>
            <w:top w:val="none" w:sz="0" w:space="0" w:color="auto"/>
            <w:left w:val="none" w:sz="0" w:space="0" w:color="auto"/>
            <w:bottom w:val="none" w:sz="0" w:space="0" w:color="auto"/>
            <w:right w:val="none" w:sz="0" w:space="0" w:color="auto"/>
          </w:divBdr>
          <w:divsChild>
            <w:div w:id="1163276851">
              <w:marLeft w:val="0"/>
              <w:marRight w:val="0"/>
              <w:marTop w:val="0"/>
              <w:marBottom w:val="0"/>
              <w:divBdr>
                <w:top w:val="none" w:sz="0" w:space="0" w:color="auto"/>
                <w:left w:val="none" w:sz="0" w:space="0" w:color="auto"/>
                <w:bottom w:val="none" w:sz="0" w:space="0" w:color="auto"/>
                <w:right w:val="none" w:sz="0" w:space="0" w:color="auto"/>
              </w:divBdr>
              <w:divsChild>
                <w:div w:id="1816795827">
                  <w:marLeft w:val="0"/>
                  <w:marRight w:val="0"/>
                  <w:marTop w:val="0"/>
                  <w:marBottom w:val="0"/>
                  <w:divBdr>
                    <w:top w:val="none" w:sz="0" w:space="0" w:color="auto"/>
                    <w:left w:val="none" w:sz="0" w:space="0" w:color="auto"/>
                    <w:bottom w:val="none" w:sz="0" w:space="0" w:color="auto"/>
                    <w:right w:val="none" w:sz="0" w:space="0" w:color="auto"/>
                  </w:divBdr>
                  <w:divsChild>
                    <w:div w:id="869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online+retail" TargetMode="External"/><Relationship Id="rId8" Type="http://schemas.openxmlformats.org/officeDocument/2006/relationships/hyperlink" Target="http://archive.ics.uci.edu/ml/datasets/KASANDR"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km/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11</TotalTime>
  <Pages>5</Pages>
  <Words>893</Words>
  <Characters>5095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Moore</dc:creator>
  <cp:keywords/>
  <dc:description/>
  <cp:lastModifiedBy>John Moore</cp:lastModifiedBy>
  <cp:revision>9</cp:revision>
  <dcterms:created xsi:type="dcterms:W3CDTF">2017-10-28T02:14:00Z</dcterms:created>
  <dcterms:modified xsi:type="dcterms:W3CDTF">2017-10-28T02:39:00Z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